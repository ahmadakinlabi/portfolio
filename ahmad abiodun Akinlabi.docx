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72D43AEBD915408882DBF122453B9997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65"/>
            <w:gridCol w:w="1148"/>
          </w:tblGrid>
          <w:tr w:rsidR="00E2680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DE1A3A" w:rsidRDefault="00C720A5">
                <w:pPr>
                  <w:pStyle w:val="PersonalName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hor"/>
                    <w:id w:val="-747420753"/>
                    <w:placeholder>
                      <w:docPart w:val="A4E033F8146143E39A7CC272DCFC5DB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D61DB3">
                      <w:rPr>
                        <w:b w:val="0"/>
                        <w:bCs/>
                        <w:color w:val="40382D" w:themeColor="text2" w:themeShade="BF"/>
                      </w:rPr>
                      <w:t>ahmad abiodun Akinlabi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DE1A3A" w:rsidRPr="00E26807" w:rsidRDefault="00E26807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621506" cy="828675"/>
                      <wp:effectExtent l="0" t="0" r="762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AHK8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0050" cy="8400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2680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DE1A3A" w:rsidRDefault="00C720A5" w:rsidP="00E26807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BB04F68F313F46FBA578830FC1E18C3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E2680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no. 2, unit 3, zone 7, kute, wofun-olodo, ibadan, oyo state, nigeria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DE1A3A" w:rsidRDefault="00DE1A3A">
                <w:pPr>
                  <w:pStyle w:val="NoSpacing"/>
                </w:pPr>
              </w:p>
            </w:tc>
          </w:tr>
          <w:tr w:rsidR="00E2680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E1A3A" w:rsidRDefault="00C720A5" w:rsidP="00E26807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B625B18541AE4F9488070329B7AB29FA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E26807">
                      <w:rPr>
                        <w:color w:val="93A299" w:themeColor="accent1"/>
                        <w:sz w:val="18"/>
                        <w:szCs w:val="18"/>
                      </w:rPr>
                      <w:t>+2348054267439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85C8E7F3C6FA4E6189DE96C5B063A56A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E26807">
                      <w:rPr>
                        <w:color w:val="93A299" w:themeColor="accent1"/>
                        <w:sz w:val="18"/>
                        <w:szCs w:val="18"/>
                      </w:rPr>
                      <w:t>ahmadakinlabi@gmail.com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DE1A3A" w:rsidRDefault="00DE1A3A">
                <w:pPr>
                  <w:pStyle w:val="NoSpacing"/>
                </w:pPr>
              </w:p>
            </w:tc>
          </w:tr>
        </w:tbl>
        <w:p w:rsidR="00DE1A3A" w:rsidRDefault="00C720A5">
          <w:pPr>
            <w:rPr>
              <w:b/>
              <w:bCs/>
            </w:rPr>
          </w:pPr>
        </w:p>
      </w:sdtContent>
    </w:sdt>
    <w:p w:rsidR="00DE1A3A" w:rsidRDefault="00C720A5">
      <w:pPr>
        <w:pStyle w:val="SectionHeading"/>
      </w:pPr>
      <w:r>
        <w:t>Objectives</w:t>
      </w:r>
    </w:p>
    <w:p w:rsidR="00DE1A3A" w:rsidRDefault="00E26807">
      <w:r>
        <w:t xml:space="preserve">A successful </w:t>
      </w:r>
      <w:proofErr w:type="spellStart"/>
      <w:r>
        <w:t>mu’min</w:t>
      </w:r>
      <w:bookmarkStart w:id="0" w:name="_GoBack"/>
      <w:bookmarkEnd w:id="0"/>
      <w:proofErr w:type="spellEnd"/>
    </w:p>
    <w:p w:rsidR="00DE1A3A" w:rsidRDefault="00C720A5">
      <w:pPr>
        <w:pStyle w:val="SectionHeading"/>
      </w:pPr>
      <w:r>
        <w:t>Experience</w:t>
      </w:r>
    </w:p>
    <w:p w:rsidR="00E26807" w:rsidRDefault="00E26807" w:rsidP="00C720A5">
      <w:pPr>
        <w:pStyle w:val="Subsection"/>
      </w:pPr>
      <w:r>
        <w:t xml:space="preserve">GRAPHICS DESIGN </w:t>
      </w:r>
      <w:proofErr w:type="gramStart"/>
      <w:r>
        <w:t xml:space="preserve">▪ </w:t>
      </w:r>
      <w:r w:rsidR="00C720A5">
        <w:t xml:space="preserve"> </w:t>
      </w:r>
      <w:r w:rsidR="00C720A5" w:rsidRPr="00C720A5">
        <w:t>2023</w:t>
      </w:r>
      <w:proofErr w:type="gramEnd"/>
      <w:r w:rsidR="00C720A5" w:rsidRPr="00C720A5">
        <w:t xml:space="preserve"> – till date</w:t>
      </w:r>
    </w:p>
    <w:p w:rsidR="00E26807" w:rsidRDefault="00E26807" w:rsidP="00E26807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Private </w:t>
      </w:r>
      <w:proofErr w:type="gramStart"/>
      <w:r>
        <w:rPr>
          <w:color w:val="564B3C" w:themeColor="text2"/>
        </w:rPr>
        <w:t>job</w:t>
      </w:r>
      <w:proofErr w:type="gramEnd"/>
    </w:p>
    <w:p w:rsidR="00E26807" w:rsidRDefault="00E26807" w:rsidP="00E26807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Creating graphics Designs</w:t>
      </w:r>
    </w:p>
    <w:p w:rsidR="00C720A5" w:rsidRDefault="00C720A5" w:rsidP="00C720A5">
      <w:pPr>
        <w:pStyle w:val="Subsection"/>
      </w:pPr>
      <w:r>
        <w:t xml:space="preserve">WEB DEVELOPING </w:t>
      </w:r>
      <w:proofErr w:type="gramStart"/>
      <w:r>
        <w:t>▪  2024</w:t>
      </w:r>
      <w:proofErr w:type="gramEnd"/>
      <w:r w:rsidRPr="00C720A5">
        <w:t xml:space="preserve"> – till date</w:t>
      </w:r>
    </w:p>
    <w:p w:rsidR="00C720A5" w:rsidRDefault="00C720A5" w:rsidP="00C720A5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Private </w:t>
      </w:r>
      <w:proofErr w:type="gramStart"/>
      <w:r>
        <w:rPr>
          <w:color w:val="564B3C" w:themeColor="text2"/>
        </w:rPr>
        <w:t>job</w:t>
      </w:r>
      <w:proofErr w:type="gramEnd"/>
    </w:p>
    <w:p w:rsidR="00C720A5" w:rsidRDefault="00C720A5" w:rsidP="00C720A5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Creating</w:t>
      </w:r>
      <w:r w:rsidR="00DE4204">
        <w:rPr>
          <w:color w:val="000000" w:themeColor="text1"/>
        </w:rPr>
        <w:t xml:space="preserve"> and styling</w:t>
      </w:r>
      <w:r>
        <w:rPr>
          <w:color w:val="000000" w:themeColor="text1"/>
        </w:rPr>
        <w:t xml:space="preserve"> webpages</w:t>
      </w:r>
    </w:p>
    <w:p w:rsidR="00C720A5" w:rsidRDefault="00C720A5" w:rsidP="00E26807">
      <w:pPr>
        <w:spacing w:line="264" w:lineRule="auto"/>
        <w:rPr>
          <w:color w:val="000000" w:themeColor="text1"/>
        </w:rPr>
      </w:pPr>
    </w:p>
    <w:p w:rsidR="00E26807" w:rsidRPr="00DE4204" w:rsidRDefault="00E26807" w:rsidP="00DE4204">
      <w:pPr>
        <w:pStyle w:val="Subsection"/>
      </w:pPr>
      <w:r w:rsidRPr="00DE4204">
        <w:t>PLUMBING ▪ 2022 – till date</w:t>
      </w:r>
    </w:p>
    <w:p w:rsidR="00E26807" w:rsidRDefault="00E26807" w:rsidP="00E26807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Front Model College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proofErr w:type="spellStart"/>
      <w:r>
        <w:rPr>
          <w:color w:val="564B3C" w:themeColor="text2"/>
        </w:rPr>
        <w:t>Agric</w:t>
      </w:r>
      <w:proofErr w:type="spellEnd"/>
      <w:r>
        <w:rPr>
          <w:color w:val="564B3C" w:themeColor="text2"/>
        </w:rPr>
        <w:t xml:space="preserve">, </w:t>
      </w:r>
      <w:proofErr w:type="spellStart"/>
      <w:r>
        <w:rPr>
          <w:color w:val="564B3C" w:themeColor="text2"/>
        </w:rPr>
        <w:t>Monatan</w:t>
      </w:r>
      <w:proofErr w:type="spellEnd"/>
      <w:r>
        <w:rPr>
          <w:color w:val="564B3C" w:themeColor="text2"/>
        </w:rPr>
        <w:t>, Ibadan</w:t>
      </w:r>
    </w:p>
    <w:p w:rsidR="00E26807" w:rsidRDefault="00E26807" w:rsidP="00E26807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Fixing and repairing school fountains</w:t>
      </w:r>
    </w:p>
    <w:p w:rsidR="00E26807" w:rsidRDefault="00E26807" w:rsidP="00E26807">
      <w:pPr>
        <w:spacing w:line="264" w:lineRule="auto"/>
        <w:rPr>
          <w:color w:val="000000" w:themeColor="text1"/>
        </w:rPr>
      </w:pPr>
    </w:p>
    <w:p w:rsidR="00DE1A3A" w:rsidRDefault="00C720A5">
      <w:pPr>
        <w:pStyle w:val="SectionHeading"/>
      </w:pPr>
      <w:r>
        <w:t>Skills</w:t>
      </w:r>
    </w:p>
    <w:p w:rsidR="00DE1A3A" w:rsidRDefault="00C720A5" w:rsidP="00C720A5">
      <w:pPr>
        <w:pStyle w:val="Subsection"/>
      </w:pPr>
      <w:r>
        <w:t>TECHNICAL SKILLS</w:t>
      </w:r>
    </w:p>
    <w:p w:rsidR="00C720A5" w:rsidRDefault="00C720A5" w:rsidP="00C720A5">
      <w:pPr>
        <w:pStyle w:val="ListParagraph"/>
        <w:numPr>
          <w:ilvl w:val="0"/>
          <w:numId w:val="7"/>
        </w:numPr>
        <w:rPr>
          <w:color w:val="40382D" w:themeColor="text2" w:themeShade="BF"/>
        </w:rPr>
      </w:pPr>
      <w:r>
        <w:rPr>
          <w:color w:val="40382D" w:themeColor="text2" w:themeShade="BF"/>
        </w:rPr>
        <w:t>MICROSOFT OFFICE</w:t>
      </w:r>
    </w:p>
    <w:p w:rsidR="00C720A5" w:rsidRDefault="00C720A5" w:rsidP="00C720A5">
      <w:pPr>
        <w:pStyle w:val="ListParagraph"/>
        <w:numPr>
          <w:ilvl w:val="0"/>
          <w:numId w:val="7"/>
        </w:numPr>
        <w:rPr>
          <w:color w:val="40382D" w:themeColor="text2" w:themeShade="BF"/>
        </w:rPr>
      </w:pPr>
      <w:r>
        <w:rPr>
          <w:color w:val="40382D" w:themeColor="text2" w:themeShade="BF"/>
        </w:rPr>
        <w:t>COREL DRAW</w:t>
      </w:r>
    </w:p>
    <w:p w:rsidR="00C720A5" w:rsidRDefault="00C720A5" w:rsidP="00C720A5">
      <w:pPr>
        <w:pStyle w:val="ListParagraph"/>
        <w:numPr>
          <w:ilvl w:val="0"/>
          <w:numId w:val="7"/>
        </w:numPr>
        <w:rPr>
          <w:color w:val="40382D" w:themeColor="text2" w:themeShade="BF"/>
        </w:rPr>
      </w:pPr>
      <w:r>
        <w:rPr>
          <w:color w:val="40382D" w:themeColor="text2" w:themeShade="BF"/>
        </w:rPr>
        <w:t>HTML</w:t>
      </w:r>
    </w:p>
    <w:p w:rsidR="00C720A5" w:rsidRDefault="00C720A5" w:rsidP="00C720A5">
      <w:pPr>
        <w:pStyle w:val="ListParagraph"/>
        <w:numPr>
          <w:ilvl w:val="0"/>
          <w:numId w:val="7"/>
        </w:numPr>
        <w:rPr>
          <w:color w:val="40382D" w:themeColor="text2" w:themeShade="BF"/>
        </w:rPr>
      </w:pPr>
      <w:r>
        <w:rPr>
          <w:color w:val="40382D" w:themeColor="text2" w:themeShade="BF"/>
        </w:rPr>
        <w:t>CSS</w:t>
      </w:r>
    </w:p>
    <w:p w:rsidR="00C720A5" w:rsidRDefault="00C720A5" w:rsidP="00C720A5">
      <w:pPr>
        <w:pStyle w:val="ListParagraph"/>
        <w:numPr>
          <w:ilvl w:val="0"/>
          <w:numId w:val="7"/>
        </w:numPr>
        <w:rPr>
          <w:color w:val="40382D" w:themeColor="text2" w:themeShade="BF"/>
        </w:rPr>
      </w:pPr>
      <w:r>
        <w:rPr>
          <w:color w:val="40382D" w:themeColor="text2" w:themeShade="BF"/>
        </w:rPr>
        <w:t>JAVASCRIPT(</w:t>
      </w:r>
      <w:r w:rsidRPr="00C720A5">
        <w:rPr>
          <w:rFonts w:ascii="Calibri" w:hAnsi="Calibri" w:cs="Calibri"/>
          <w:color w:val="40382D" w:themeColor="text2" w:themeShade="BF"/>
        </w:rPr>
        <w:t>little</w:t>
      </w:r>
      <w:r>
        <w:rPr>
          <w:color w:val="40382D" w:themeColor="text2" w:themeShade="BF"/>
        </w:rPr>
        <w:t>)</w:t>
      </w:r>
    </w:p>
    <w:p w:rsidR="00C720A5" w:rsidRDefault="00C720A5" w:rsidP="00C720A5">
      <w:pPr>
        <w:pStyle w:val="Subsection"/>
      </w:pPr>
      <w:r>
        <w:t>PROFESSIONAL SKILLS</w:t>
      </w:r>
    </w:p>
    <w:p w:rsidR="00C720A5" w:rsidRDefault="00C720A5" w:rsidP="00C720A5">
      <w:pPr>
        <w:pStyle w:val="ListParagraph"/>
        <w:numPr>
          <w:ilvl w:val="0"/>
          <w:numId w:val="8"/>
        </w:numPr>
        <w:rPr>
          <w:color w:val="40382D" w:themeColor="text2" w:themeShade="BF"/>
        </w:rPr>
      </w:pPr>
      <w:r>
        <w:rPr>
          <w:color w:val="40382D" w:themeColor="text2" w:themeShade="BF"/>
        </w:rPr>
        <w:t>CREATIVITY</w:t>
      </w:r>
    </w:p>
    <w:p w:rsidR="00C720A5" w:rsidRDefault="00C720A5" w:rsidP="00C720A5">
      <w:pPr>
        <w:pStyle w:val="ListParagraph"/>
        <w:numPr>
          <w:ilvl w:val="0"/>
          <w:numId w:val="8"/>
        </w:numPr>
        <w:rPr>
          <w:color w:val="40382D" w:themeColor="text2" w:themeShade="BF"/>
        </w:rPr>
      </w:pPr>
      <w:r>
        <w:rPr>
          <w:color w:val="40382D" w:themeColor="text2" w:themeShade="BF"/>
        </w:rPr>
        <w:t>PROBLEM SOLVING</w:t>
      </w:r>
    </w:p>
    <w:p w:rsidR="00C720A5" w:rsidRDefault="00C720A5" w:rsidP="00C720A5">
      <w:pPr>
        <w:pStyle w:val="ListParagraph"/>
        <w:numPr>
          <w:ilvl w:val="0"/>
          <w:numId w:val="8"/>
        </w:numPr>
        <w:rPr>
          <w:color w:val="40382D" w:themeColor="text2" w:themeShade="BF"/>
        </w:rPr>
      </w:pPr>
      <w:r>
        <w:rPr>
          <w:color w:val="40382D" w:themeColor="text2" w:themeShade="BF"/>
        </w:rPr>
        <w:t>COMMUNICATION</w:t>
      </w:r>
    </w:p>
    <w:p w:rsidR="00C720A5" w:rsidRDefault="00C720A5" w:rsidP="00C720A5">
      <w:pPr>
        <w:pStyle w:val="ListParagraph"/>
        <w:numPr>
          <w:ilvl w:val="0"/>
          <w:numId w:val="8"/>
        </w:numPr>
        <w:rPr>
          <w:color w:val="40382D" w:themeColor="text2" w:themeShade="BF"/>
        </w:rPr>
      </w:pPr>
      <w:r>
        <w:rPr>
          <w:color w:val="40382D" w:themeColor="text2" w:themeShade="BF"/>
        </w:rPr>
        <w:t>TEAM WORK</w:t>
      </w:r>
    </w:p>
    <w:p w:rsidR="00C720A5" w:rsidRPr="00C720A5" w:rsidRDefault="00C720A5" w:rsidP="00C720A5"/>
    <w:p w:rsidR="00DE1A3A" w:rsidRDefault="00C720A5">
      <w:pPr>
        <w:pStyle w:val="SectionHeading"/>
      </w:pPr>
      <w:r>
        <w:t>Education</w:t>
      </w:r>
    </w:p>
    <w:p w:rsidR="00DE1A3A" w:rsidRDefault="00DE4204">
      <w:pPr>
        <w:pStyle w:val="Subsection"/>
      </w:pPr>
      <w:r>
        <w:rPr>
          <w:color w:val="564B3C" w:themeColor="text2"/>
        </w:rPr>
        <w:t>LIFE NURSERY &amp; PRIMARY SCHOOL</w:t>
      </w:r>
    </w:p>
    <w:p w:rsidR="00DE1A3A" w:rsidRDefault="00DE4204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2012 - 2020</w:t>
      </w:r>
      <w:r w:rsidR="00C720A5">
        <w:rPr>
          <w:color w:val="564B3C" w:themeColor="text2"/>
          <w:spacing w:val="24"/>
        </w:rPr>
        <w:t xml:space="preserve"> </w:t>
      </w:r>
      <w:r w:rsidR="00C720A5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Primary education</w:t>
      </w:r>
    </w:p>
    <w:p w:rsidR="00DE1A3A" w:rsidRDefault="00DE420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Best graduating student</w:t>
      </w:r>
    </w:p>
    <w:p w:rsidR="00DE4204" w:rsidRDefault="00DE4204" w:rsidP="00DE4204">
      <w:pPr>
        <w:pStyle w:val="Subsection"/>
      </w:pPr>
      <w:r>
        <w:rPr>
          <w:color w:val="564B3C" w:themeColor="text2"/>
        </w:rPr>
        <w:t>FRONT MODEL COLLEGE</w:t>
      </w:r>
    </w:p>
    <w:p w:rsidR="00DE4204" w:rsidRDefault="00DE4204" w:rsidP="00DE4204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 xml:space="preserve">2020 </w:t>
      </w:r>
      <w:r>
        <w:rPr>
          <w:color w:val="564B3C" w:themeColor="text2"/>
        </w:rPr>
        <w:t>-</w:t>
      </w:r>
      <w:r>
        <w:rPr>
          <w:color w:val="564B3C" w:themeColor="text2"/>
        </w:rPr>
        <w:t xml:space="preserve"> TILL DATE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SSCE</w:t>
      </w:r>
    </w:p>
    <w:p w:rsidR="00DE4204" w:rsidRDefault="00DE4204" w:rsidP="00DE420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>TIME KEEPER @SSS2</w:t>
      </w:r>
    </w:p>
    <w:p w:rsidR="00DE4204" w:rsidRDefault="00DE4204" w:rsidP="00DE420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….</w:t>
      </w:r>
    </w:p>
    <w:p w:rsidR="00DE4204" w:rsidRDefault="00DE4204" w:rsidP="00DE4204">
      <w:pPr>
        <w:spacing w:line="264" w:lineRule="auto"/>
        <w:contextualSpacing/>
        <w:rPr>
          <w:color w:val="000000" w:themeColor="text1" w:themeShade="BF"/>
        </w:rPr>
      </w:pPr>
    </w:p>
    <w:p w:rsidR="00DE1A3A" w:rsidRDefault="00DE4204">
      <w:pPr>
        <w:pStyle w:val="SectionHeading"/>
      </w:pPr>
      <w:proofErr w:type="spellStart"/>
      <w:r>
        <w:t>Refree</w:t>
      </w:r>
      <w:proofErr w:type="spellEnd"/>
    </w:p>
    <w:p w:rsidR="00DE1A3A" w:rsidRDefault="00DE4204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Available on request</w:t>
      </w:r>
    </w:p>
    <w:p w:rsidR="00DE4204" w:rsidRPr="00DE4204" w:rsidRDefault="00DE4204" w:rsidP="00DE4204">
      <w:pPr>
        <w:pStyle w:val="ListParagraph"/>
        <w:numPr>
          <w:ilvl w:val="0"/>
          <w:numId w:val="9"/>
        </w:numPr>
        <w:tabs>
          <w:tab w:val="left" w:pos="2670"/>
        </w:tabs>
        <w:spacing w:after="0"/>
        <w:rPr>
          <w:color w:val="000000" w:themeColor="text1" w:themeShade="BF"/>
        </w:rPr>
      </w:pPr>
      <w:r>
        <w:rPr>
          <w:color w:val="000000" w:themeColor="text1" w:themeShade="BF"/>
        </w:rPr>
        <w:t>Still at secondary school</w:t>
      </w:r>
    </w:p>
    <w:sectPr w:rsidR="00DE4204" w:rsidRPr="00DE4204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0A5" w:rsidRDefault="00C720A5">
      <w:pPr>
        <w:spacing w:after="0" w:line="240" w:lineRule="auto"/>
      </w:pPr>
      <w:r>
        <w:separator/>
      </w:r>
    </w:p>
  </w:endnote>
  <w:endnote w:type="continuationSeparator" w:id="0">
    <w:p w:rsidR="00C720A5" w:rsidRDefault="00C7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A5" w:rsidRDefault="00C720A5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20A5" w:rsidRDefault="00C720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C720A5" w:rsidRDefault="00C720A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20A5" w:rsidRDefault="00C720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C720A5" w:rsidRDefault="00C720A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20A5" w:rsidRDefault="00C720A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C720A5" w:rsidRDefault="00C720A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20A5" w:rsidRDefault="00C720A5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0A6E74D89677474BA852EA18836AD2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 w:rsidR="00D61DB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ahmad</w:t>
                              </w:r>
                              <w:proofErr w:type="spellEnd"/>
                              <w:proofErr w:type="gramEnd"/>
                              <w:r w:rsidR="00D61DB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61DB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abiodun</w:t>
                              </w:r>
                              <w:proofErr w:type="spellEnd"/>
                              <w:r w:rsidR="00D61DB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Akinlabi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580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C720A5" w:rsidRDefault="00C720A5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0A6E74D89677474BA852EA18836AD21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roofErr w:type="spellStart"/>
                        <w:proofErr w:type="gramStart"/>
                        <w:r w:rsidR="00D61DB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ahmad</w:t>
                        </w:r>
                        <w:proofErr w:type="spellEnd"/>
                        <w:proofErr w:type="gramEnd"/>
                        <w:r w:rsidR="00D61DB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61DB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abiodun</w:t>
                        </w:r>
                        <w:proofErr w:type="spellEnd"/>
                        <w:r w:rsidR="00D61DB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Akinlabi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D2580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0A5" w:rsidRDefault="00C720A5">
      <w:pPr>
        <w:spacing w:after="0" w:line="240" w:lineRule="auto"/>
      </w:pPr>
      <w:r>
        <w:separator/>
      </w:r>
    </w:p>
  </w:footnote>
  <w:footnote w:type="continuationSeparator" w:id="0">
    <w:p w:rsidR="00C720A5" w:rsidRDefault="00C7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A5" w:rsidRDefault="00C720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F6664B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0776160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CD60071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A2FE4"/>
    <w:multiLevelType w:val="hybridMultilevel"/>
    <w:tmpl w:val="193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561A36"/>
    <w:multiLevelType w:val="hybridMultilevel"/>
    <w:tmpl w:val="8EDCF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A440F"/>
    <w:multiLevelType w:val="hybridMultilevel"/>
    <w:tmpl w:val="4FC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07"/>
    <w:rsid w:val="00C720A5"/>
    <w:rsid w:val="00D25805"/>
    <w:rsid w:val="00D61DB3"/>
    <w:rsid w:val="00DE1A3A"/>
    <w:rsid w:val="00DE4204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3F547D-8318-4BEC-BD40-308FC58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D43AEBD915408882DBF122453B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945B-C858-42ED-AB7F-B15FC06096F9}"/>
      </w:docPartPr>
      <w:docPartBody>
        <w:p w:rsidR="00613096" w:rsidRDefault="00613096">
          <w:pPr>
            <w:pStyle w:val="72D43AEBD915408882DBF122453B9997"/>
          </w:pPr>
          <w:r>
            <w:t>Choose a building block.</w:t>
          </w:r>
        </w:p>
      </w:docPartBody>
    </w:docPart>
    <w:docPart>
      <w:docPartPr>
        <w:name w:val="A4E033F8146143E39A7CC272DCFC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708B-CF0F-4239-97C0-11BF84617165}"/>
      </w:docPartPr>
      <w:docPartBody>
        <w:p w:rsidR="00613096" w:rsidRDefault="00613096">
          <w:pPr>
            <w:pStyle w:val="A4E033F8146143E39A7CC272DCFC5DBF"/>
          </w:pPr>
          <w:r>
            <w:t>[Type Your Name]</w:t>
          </w:r>
        </w:p>
      </w:docPartBody>
    </w:docPart>
    <w:docPart>
      <w:docPartPr>
        <w:name w:val="BB04F68F313F46FBA578830FC1E1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B456-CEE3-4F09-A712-D35CEC6C22E1}"/>
      </w:docPartPr>
      <w:docPartBody>
        <w:p w:rsidR="00613096" w:rsidRDefault="00613096">
          <w:pPr>
            <w:pStyle w:val="BB04F68F313F46FBA578830FC1E18C32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B625B18541AE4F9488070329B7AB2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DA65-2DD5-4742-9329-237589FF8D8A}"/>
      </w:docPartPr>
      <w:docPartBody>
        <w:p w:rsidR="00613096" w:rsidRDefault="00613096">
          <w:pPr>
            <w:pStyle w:val="B625B18541AE4F9488070329B7AB29FA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85C8E7F3C6FA4E6189DE96C5B063A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EB942-A676-4C0A-B2DC-A516CA9D8B72}"/>
      </w:docPartPr>
      <w:docPartBody>
        <w:p w:rsidR="00613096" w:rsidRDefault="00613096">
          <w:pPr>
            <w:pStyle w:val="85C8E7F3C6FA4E6189DE96C5B063A56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0A6E74D89677474BA852EA18836AD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6C2C-762C-43B4-A08B-5FBB5AD26649}"/>
      </w:docPartPr>
      <w:docPartBody>
        <w:p w:rsidR="00613096" w:rsidRDefault="00613096">
          <w:pPr>
            <w:pStyle w:val="0A6E74D89677474BA852EA18836AD218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96"/>
    <w:rsid w:val="006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43AEBD915408882DBF122453B9997">
    <w:name w:val="72D43AEBD915408882DBF122453B9997"/>
  </w:style>
  <w:style w:type="paragraph" w:customStyle="1" w:styleId="A4E033F8146143E39A7CC272DCFC5DBF">
    <w:name w:val="A4E033F8146143E39A7CC272DCFC5DBF"/>
  </w:style>
  <w:style w:type="paragraph" w:customStyle="1" w:styleId="BB04F68F313F46FBA578830FC1E18C32">
    <w:name w:val="BB04F68F313F46FBA578830FC1E18C32"/>
  </w:style>
  <w:style w:type="paragraph" w:customStyle="1" w:styleId="B625B18541AE4F9488070329B7AB29FA">
    <w:name w:val="B625B18541AE4F9488070329B7AB29FA"/>
  </w:style>
  <w:style w:type="paragraph" w:customStyle="1" w:styleId="85C8E7F3C6FA4E6189DE96C5B063A56A">
    <w:name w:val="85C8E7F3C6FA4E6189DE96C5B063A56A"/>
  </w:style>
  <w:style w:type="paragraph" w:customStyle="1" w:styleId="C94DA238BAD7449F9378FCA0895E18C6">
    <w:name w:val="C94DA238BAD7449F9378FCA0895E18C6"/>
  </w:style>
  <w:style w:type="paragraph" w:customStyle="1" w:styleId="3BA83D0C31FD431685654C3D57CC92A3">
    <w:name w:val="3BA83D0C31FD431685654C3D57CC92A3"/>
  </w:style>
  <w:style w:type="paragraph" w:customStyle="1" w:styleId="CDAA35412C4646DA87A217AC9AA625E1">
    <w:name w:val="CDAA35412C4646DA87A217AC9AA625E1"/>
  </w:style>
  <w:style w:type="paragraph" w:customStyle="1" w:styleId="5ED4E83C20B144708825A444792FECCE">
    <w:name w:val="5ED4E83C20B144708825A444792FECCE"/>
  </w:style>
  <w:style w:type="paragraph" w:customStyle="1" w:styleId="E0A198709F0B48C1B79B2E8229048C61">
    <w:name w:val="E0A198709F0B48C1B79B2E8229048C61"/>
  </w:style>
  <w:style w:type="paragraph" w:customStyle="1" w:styleId="FA5BE323C2D14E89A98F50A923299D01">
    <w:name w:val="FA5BE323C2D14E89A98F50A923299D01"/>
  </w:style>
  <w:style w:type="paragraph" w:customStyle="1" w:styleId="75291DD6A98141EC9DC00E83FEA28238">
    <w:name w:val="75291DD6A98141EC9DC00E83FEA28238"/>
  </w:style>
  <w:style w:type="paragraph" w:customStyle="1" w:styleId="08257122A9EC49FEA92250EDE42E13FC">
    <w:name w:val="08257122A9EC49FEA92250EDE42E13FC"/>
  </w:style>
  <w:style w:type="paragraph" w:customStyle="1" w:styleId="2F65611774B64B0191B3017DB509439E">
    <w:name w:val="2F65611774B64B0191B3017DB509439E"/>
  </w:style>
  <w:style w:type="paragraph" w:customStyle="1" w:styleId="9EA4CAECEAFD4287A393DB1D67059C63">
    <w:name w:val="9EA4CAECEAFD4287A393DB1D67059C63"/>
  </w:style>
  <w:style w:type="paragraph" w:customStyle="1" w:styleId="7926F924A2184BD3B519A5079F430289">
    <w:name w:val="7926F924A2184BD3B519A5079F430289"/>
  </w:style>
  <w:style w:type="paragraph" w:customStyle="1" w:styleId="5FDBDB774B6A45F39D35AD2512273864">
    <w:name w:val="5FDBDB774B6A45F39D35AD2512273864"/>
  </w:style>
  <w:style w:type="paragraph" w:customStyle="1" w:styleId="FF7B820E7B2C473EA446FC201FAEE1FD">
    <w:name w:val="FF7B820E7B2C473EA446FC201FAEE1FD"/>
  </w:style>
  <w:style w:type="paragraph" w:customStyle="1" w:styleId="E11C4D5EF6DF49129915C1FB7F5756E4">
    <w:name w:val="E11C4D5EF6DF49129915C1FB7F5756E4"/>
  </w:style>
  <w:style w:type="paragraph" w:customStyle="1" w:styleId="0A6E74D89677474BA852EA18836AD218">
    <w:name w:val="0A6E74D89677474BA852EA18836AD218"/>
  </w:style>
  <w:style w:type="paragraph" w:customStyle="1" w:styleId="F95C33DC38C04C95A2A44A7EFAF60641">
    <w:name w:val="F95C33DC38C04C95A2A44A7EFAF60641"/>
    <w:rsid w:val="00613096"/>
  </w:style>
  <w:style w:type="paragraph" w:customStyle="1" w:styleId="0E0B2FBDF29445F5B8412C35DB6B7D75">
    <w:name w:val="0E0B2FBDF29445F5B8412C35DB6B7D75"/>
    <w:rsid w:val="00613096"/>
  </w:style>
  <w:style w:type="paragraph" w:customStyle="1" w:styleId="7D156D2DB692490484B104D5FE148AEE">
    <w:name w:val="7D156D2DB692490484B104D5FE148AEE"/>
    <w:rsid w:val="00613096"/>
  </w:style>
  <w:style w:type="paragraph" w:customStyle="1" w:styleId="60705A092CEC499D8C1AF9046BE5FC4A">
    <w:name w:val="60705A092CEC499D8C1AF9046BE5FC4A"/>
    <w:rsid w:val="00613096"/>
  </w:style>
  <w:style w:type="paragraph" w:customStyle="1" w:styleId="BDBAF043388C46BAB2FC5F5A4D69D652">
    <w:name w:val="BDBAF043388C46BAB2FC5F5A4D69D652"/>
    <w:rsid w:val="00613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no. 2, unit 3, zone 7, kute, wofun-olodo, ibadan, oyo state, nigeria</CompanyAddress>
  <CompanyPhone>+2348054267439</CompanyPhone>
  <CompanyFax/>
  <CompanyEmail>ahmadakinlabi@gmail.com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CDEA4F2-B91E-4172-8943-E6BD0163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69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abiodun Akinlabi</dc:creator>
  <cp:lastModifiedBy>Alhaja Akinlabi</cp:lastModifiedBy>
  <cp:revision>4</cp:revision>
  <dcterms:created xsi:type="dcterms:W3CDTF">2024-10-13T11:26:00Z</dcterms:created>
  <dcterms:modified xsi:type="dcterms:W3CDTF">2024-10-13T12:35:00Z</dcterms:modified>
</cp:coreProperties>
</file>